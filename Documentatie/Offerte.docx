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DE6" w:rsidRPr="00294CB3" w:rsidRDefault="005F7DE6" w:rsidP="005F7DE6">
      <w:pPr>
        <w:tabs>
          <w:tab w:val="left" w:pos="1985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294CB3">
        <w:rPr>
          <w:rFonts w:ascii="Arial" w:hAnsi="Arial" w:cs="Arial"/>
          <w:sz w:val="18"/>
          <w:szCs w:val="18"/>
        </w:rPr>
        <w:t>Offertenummer</w:t>
      </w:r>
      <w:r w:rsidRPr="00294CB3">
        <w:rPr>
          <w:rFonts w:ascii="Arial" w:hAnsi="Arial" w:cs="Arial"/>
          <w:sz w:val="18"/>
          <w:szCs w:val="18"/>
        </w:rPr>
        <w:tab/>
      </w:r>
      <w:proofErr w:type="gramStart"/>
      <w:r w:rsidRPr="00294CB3">
        <w:rPr>
          <w:rFonts w:ascii="Arial" w:hAnsi="Arial" w:cs="Arial"/>
          <w:sz w:val="18"/>
          <w:szCs w:val="18"/>
        </w:rPr>
        <w:t>:</w:t>
      </w:r>
      <w:r w:rsidR="005C320D" w:rsidRPr="00294CB3">
        <w:rPr>
          <w:rFonts w:ascii="Arial" w:hAnsi="Arial" w:cs="Arial"/>
          <w:sz w:val="18"/>
          <w:szCs w:val="18"/>
        </w:rPr>
        <w:tab/>
      </w:r>
      <w:r w:rsidR="005C320D" w:rsidRPr="00294CB3">
        <w:rPr>
          <w:rFonts w:ascii="Arial" w:hAnsi="Arial" w:cs="Arial"/>
          <w:sz w:val="18"/>
          <w:szCs w:val="18"/>
        </w:rPr>
        <w:tab/>
      </w:r>
      <w:proofErr w:type="gramEnd"/>
      <w:r w:rsidR="005C320D" w:rsidRPr="00294CB3">
        <w:rPr>
          <w:rFonts w:ascii="Arial" w:hAnsi="Arial" w:cs="Arial"/>
          <w:sz w:val="18"/>
          <w:szCs w:val="18"/>
        </w:rPr>
        <w:t>201604001</w:t>
      </w:r>
    </w:p>
    <w:p w:rsidR="005F7DE6" w:rsidRPr="00294CB3" w:rsidRDefault="005F7DE6" w:rsidP="005F7DE6">
      <w:pPr>
        <w:tabs>
          <w:tab w:val="left" w:pos="1985"/>
        </w:tabs>
        <w:spacing w:after="0" w:line="240" w:lineRule="auto"/>
        <w:rPr>
          <w:rFonts w:ascii="Arial" w:hAnsi="Arial" w:cs="Arial"/>
          <w:sz w:val="18"/>
          <w:szCs w:val="18"/>
        </w:rPr>
      </w:pPr>
      <w:r w:rsidRPr="00294CB3">
        <w:rPr>
          <w:rFonts w:ascii="Arial" w:hAnsi="Arial" w:cs="Arial"/>
          <w:sz w:val="18"/>
          <w:szCs w:val="18"/>
        </w:rPr>
        <w:t>Offertedatum</w:t>
      </w:r>
      <w:r w:rsidRPr="00294CB3">
        <w:rPr>
          <w:rFonts w:ascii="Arial" w:hAnsi="Arial" w:cs="Arial"/>
          <w:sz w:val="18"/>
          <w:szCs w:val="18"/>
        </w:rPr>
        <w:tab/>
      </w:r>
      <w:proofErr w:type="gramStart"/>
      <w:r w:rsidRPr="00294CB3">
        <w:rPr>
          <w:rFonts w:ascii="Arial" w:hAnsi="Arial" w:cs="Arial"/>
          <w:sz w:val="18"/>
          <w:szCs w:val="18"/>
        </w:rPr>
        <w:t>:</w:t>
      </w:r>
      <w:r w:rsidR="005C320D" w:rsidRPr="00294CB3">
        <w:rPr>
          <w:rFonts w:ascii="Arial" w:hAnsi="Arial" w:cs="Arial"/>
          <w:sz w:val="18"/>
          <w:szCs w:val="18"/>
        </w:rPr>
        <w:tab/>
      </w:r>
      <w:r w:rsidR="005C320D" w:rsidRPr="00294CB3">
        <w:rPr>
          <w:rFonts w:ascii="Arial" w:hAnsi="Arial" w:cs="Arial"/>
          <w:sz w:val="18"/>
          <w:szCs w:val="18"/>
        </w:rPr>
        <w:tab/>
      </w:r>
      <w:proofErr w:type="gramEnd"/>
      <w:r w:rsidR="005C320D" w:rsidRPr="00294CB3">
        <w:rPr>
          <w:rFonts w:ascii="Arial" w:hAnsi="Arial" w:cs="Arial"/>
          <w:sz w:val="18"/>
          <w:szCs w:val="18"/>
        </w:rPr>
        <w:t>11-04-2016</w:t>
      </w:r>
    </w:p>
    <w:p w:rsidR="005F7DE6" w:rsidRDefault="005F7DE6" w:rsidP="005F7DE6">
      <w:pPr>
        <w:tabs>
          <w:tab w:val="left" w:pos="1985"/>
        </w:tabs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Betreft</w:t>
      </w: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:</w:t>
      </w:r>
      <w:r w:rsidR="005C320D">
        <w:rPr>
          <w:rFonts w:ascii="Arial" w:hAnsi="Arial" w:cs="Arial"/>
          <w:sz w:val="18"/>
          <w:szCs w:val="18"/>
        </w:rPr>
        <w:tab/>
      </w:r>
      <w:r w:rsidR="005C320D">
        <w:rPr>
          <w:rFonts w:ascii="Arial" w:hAnsi="Arial" w:cs="Arial"/>
          <w:sz w:val="18"/>
          <w:szCs w:val="18"/>
        </w:rPr>
        <w:tab/>
        <w:t>Movie</w:t>
      </w:r>
      <w:proofErr w:type="gramEnd"/>
      <w:r w:rsidR="005C320D">
        <w:rPr>
          <w:rFonts w:ascii="Arial" w:hAnsi="Arial" w:cs="Arial"/>
          <w:sz w:val="18"/>
          <w:szCs w:val="18"/>
        </w:rPr>
        <w:t xml:space="preserve"> database web</w:t>
      </w:r>
      <w:r w:rsidR="00210F47">
        <w:rPr>
          <w:rFonts w:ascii="Arial" w:hAnsi="Arial" w:cs="Arial"/>
          <w:sz w:val="18"/>
          <w:szCs w:val="18"/>
        </w:rPr>
        <w:t xml:space="preserve"> </w:t>
      </w:r>
      <w:r w:rsidR="005C320D">
        <w:rPr>
          <w:rFonts w:ascii="Arial" w:hAnsi="Arial" w:cs="Arial"/>
          <w:sz w:val="18"/>
          <w:szCs w:val="18"/>
        </w:rPr>
        <w:t>app</w:t>
      </w:r>
    </w:p>
    <w:p w:rsidR="005F7DE6" w:rsidRDefault="005F7DE6" w:rsidP="005F7DE6">
      <w:pPr>
        <w:tabs>
          <w:tab w:val="left" w:pos="1985"/>
        </w:tabs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Voor</w:t>
      </w:r>
      <w:r>
        <w:rPr>
          <w:rFonts w:ascii="Arial" w:hAnsi="Arial" w:cs="Arial"/>
          <w:sz w:val="18"/>
          <w:szCs w:val="18"/>
        </w:rPr>
        <w:tab/>
      </w:r>
      <w:proofErr w:type="gramStart"/>
      <w:r>
        <w:rPr>
          <w:rFonts w:ascii="Arial" w:hAnsi="Arial" w:cs="Arial"/>
          <w:sz w:val="18"/>
          <w:szCs w:val="18"/>
        </w:rPr>
        <w:t>:</w:t>
      </w:r>
      <w:r w:rsidR="005C320D">
        <w:rPr>
          <w:rFonts w:ascii="Arial" w:hAnsi="Arial" w:cs="Arial"/>
          <w:sz w:val="18"/>
          <w:szCs w:val="18"/>
        </w:rPr>
        <w:tab/>
      </w:r>
      <w:r w:rsidR="005C320D">
        <w:rPr>
          <w:rFonts w:ascii="Arial" w:hAnsi="Arial" w:cs="Arial"/>
          <w:sz w:val="18"/>
          <w:szCs w:val="18"/>
        </w:rPr>
        <w:tab/>
        <w:t>Peter</w:t>
      </w:r>
      <w:proofErr w:type="gramEnd"/>
      <w:r w:rsidR="005C320D">
        <w:rPr>
          <w:rFonts w:ascii="Arial" w:hAnsi="Arial" w:cs="Arial"/>
          <w:sz w:val="18"/>
          <w:szCs w:val="18"/>
        </w:rPr>
        <w:t xml:space="preserve"> van der Krift</w:t>
      </w:r>
    </w:p>
    <w:p w:rsidR="005F7DE6" w:rsidRDefault="005C320D" w:rsidP="00EE7C07">
      <w:pPr>
        <w:tabs>
          <w:tab w:val="left" w:pos="1985"/>
        </w:tabs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</w:r>
    </w:p>
    <w:p w:rsidR="005F7DE6" w:rsidRDefault="005F7DE6" w:rsidP="005F7DE6">
      <w:pPr>
        <w:spacing w:after="0" w:line="240" w:lineRule="auto"/>
        <w:rPr>
          <w:rFonts w:ascii="Arial" w:hAnsi="Arial" w:cs="Arial"/>
          <w:sz w:val="18"/>
          <w:szCs w:val="18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212"/>
      </w:tblGrid>
      <w:tr w:rsidR="00B12F03" w:rsidRPr="00CC5037" w:rsidTr="00D46026">
        <w:trPr>
          <w:trHeight w:val="9496"/>
        </w:trPr>
        <w:tc>
          <w:tcPr>
            <w:tcW w:w="9212" w:type="dxa"/>
          </w:tcPr>
          <w:p w:rsidR="00B12F03" w:rsidRPr="00CC5037" w:rsidRDefault="00B12F03" w:rsidP="00EE31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C5037">
              <w:rPr>
                <w:rFonts w:ascii="Arial" w:hAnsi="Arial" w:cs="Arial"/>
                <w:b/>
                <w:sz w:val="18"/>
                <w:szCs w:val="18"/>
                <w:u w:val="single"/>
              </w:rPr>
              <w:t>Opdrachtomschrijving</w:t>
            </w:r>
          </w:p>
          <w:p w:rsidR="00B12F03" w:rsidRDefault="00B12F03" w:rsidP="001106A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 ontwikkelen product: Webapplicatie voor het opzoeken van films. Tevens het bijhouden van diverse eigen (film)lijsten gecombineerd met een gebruikerssysteem.</w:t>
            </w:r>
          </w:p>
          <w:p w:rsidR="00B12F03" w:rsidRDefault="00B12F03" w:rsidP="001106AF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B12F03" w:rsidRPr="00CC5037" w:rsidRDefault="00B12F03" w:rsidP="00EE31B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CC5037">
              <w:rPr>
                <w:rFonts w:ascii="Arial" w:hAnsi="Arial" w:cs="Arial"/>
                <w:b/>
                <w:sz w:val="18"/>
                <w:szCs w:val="18"/>
                <w:u w:val="single"/>
              </w:rPr>
              <w:t xml:space="preserve">Doelen / </w:t>
            </w: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t</w:t>
            </w:r>
            <w:r w:rsidRPr="00CC5037">
              <w:rPr>
                <w:rFonts w:ascii="Arial" w:hAnsi="Arial" w:cs="Arial"/>
                <w:b/>
                <w:sz w:val="18"/>
                <w:szCs w:val="18"/>
                <w:u w:val="single"/>
              </w:rPr>
              <w:t>e behalen resultaat</w:t>
            </w:r>
          </w:p>
          <w:p w:rsidR="00B12F03" w:rsidRDefault="00B12F03" w:rsidP="00CD13C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Films/series uit API halen</w:t>
            </w:r>
          </w:p>
          <w:p w:rsidR="00B12F03" w:rsidRDefault="00B12F03" w:rsidP="00CD13C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Uitgebreide zoekfunctie</w:t>
            </w:r>
          </w:p>
          <w:p w:rsidR="00B12F03" w:rsidRDefault="00B12F03" w:rsidP="00CD13C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Watchlist / wishlist / </w:t>
            </w:r>
            <w:r w:rsidR="00675DED">
              <w:rPr>
                <w:rFonts w:ascii="Arial" w:hAnsi="Arial" w:cs="Arial"/>
                <w:sz w:val="18"/>
                <w:szCs w:val="18"/>
              </w:rPr>
              <w:t xml:space="preserve">bekeken / </w:t>
            </w:r>
            <w:r>
              <w:rPr>
                <w:rFonts w:ascii="Arial" w:hAnsi="Arial" w:cs="Arial"/>
                <w:sz w:val="18"/>
                <w:szCs w:val="18"/>
              </w:rPr>
              <w:t>eigen collectie</w:t>
            </w:r>
          </w:p>
          <w:p w:rsidR="00B12F03" w:rsidRDefault="00B12F03" w:rsidP="00CD13CD">
            <w:pPr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 beheren gebruikerssysteem</w:t>
            </w:r>
          </w:p>
          <w:p w:rsidR="00B12F03" w:rsidRDefault="00B12F03" w:rsidP="00CD13C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Bovenstaande functionaliteiten zullen aan de webapplicatie toegevoegd worden.</w:t>
            </w:r>
          </w:p>
          <w:p w:rsidR="00B12F03" w:rsidRDefault="00B12F03" w:rsidP="00CD13CD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B12F03" w:rsidRDefault="00B12F03" w:rsidP="00EE31B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CC5037">
              <w:rPr>
                <w:rFonts w:ascii="Arial" w:hAnsi="Arial" w:cs="Arial"/>
                <w:b/>
                <w:sz w:val="18"/>
                <w:szCs w:val="18"/>
                <w:u w:val="single"/>
              </w:rPr>
              <w:t>Wensen en voorkeuren opdrachtgever</w:t>
            </w:r>
          </w:p>
          <w:p w:rsidR="00B12F03" w:rsidRDefault="00B12F03" w:rsidP="00EE31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Kleurwensen: lichtgrijs met lichtblauw. Bl</w:t>
            </w:r>
            <w:r w:rsidR="00230A60">
              <w:rPr>
                <w:rFonts w:ascii="Arial" w:hAnsi="Arial" w:cs="Arial"/>
                <w:sz w:val="18"/>
                <w:szCs w:val="18"/>
              </w:rPr>
              <w:t>auw is de favoriete kleur van Peter van der Krift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B12F03" w:rsidRDefault="00B12F03" w:rsidP="00EE31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B12F03" w:rsidRPr="00CC5037" w:rsidRDefault="00B12F03" w:rsidP="00EE31B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>
              <w:rPr>
                <w:rFonts w:ascii="Arial" w:hAnsi="Arial" w:cs="Arial"/>
                <w:b/>
                <w:sz w:val="18"/>
                <w:szCs w:val="18"/>
                <w:u w:val="single"/>
              </w:rPr>
              <w:t>Werkwijze</w:t>
            </w:r>
          </w:p>
          <w:p w:rsidR="00B12F03" w:rsidRDefault="00B12F03" w:rsidP="00EE31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Allereerst zal er een groot deel van de documentatie die vereist is voor het maken van de webapplicatie gemaakt worden. Hiervan wordt de opdrachtgever ook op de hoogte gehouden</w:t>
            </w:r>
            <w:r w:rsidR="00E40681">
              <w:rPr>
                <w:rFonts w:ascii="Arial" w:hAnsi="Arial" w:cs="Arial"/>
                <w:sz w:val="18"/>
                <w:szCs w:val="18"/>
              </w:rPr>
              <w:t xml:space="preserve">. </w:t>
            </w:r>
            <w:r>
              <w:rPr>
                <w:rFonts w:ascii="Arial" w:hAnsi="Arial" w:cs="Arial"/>
                <w:sz w:val="18"/>
                <w:szCs w:val="18"/>
              </w:rPr>
              <w:t xml:space="preserve">Tussentijds </w:t>
            </w:r>
            <w:r w:rsidR="00E40681">
              <w:rPr>
                <w:rFonts w:ascii="Arial" w:hAnsi="Arial" w:cs="Arial"/>
                <w:sz w:val="18"/>
                <w:szCs w:val="18"/>
              </w:rPr>
              <w:t>zal er meerdere malen teruggekoppeld worden over de vorderingen van de te ontwikkelen web app.</w:t>
            </w:r>
          </w:p>
          <w:p w:rsidR="00B12F03" w:rsidRDefault="00B12F03" w:rsidP="00EE31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B12F03" w:rsidRPr="00CC5037" w:rsidRDefault="00B12F03" w:rsidP="00EE31B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CC5037">
              <w:rPr>
                <w:rFonts w:ascii="Arial" w:hAnsi="Arial" w:cs="Arial"/>
                <w:b/>
                <w:sz w:val="18"/>
                <w:szCs w:val="18"/>
                <w:u w:val="single"/>
              </w:rPr>
              <w:t>Duur van de opdracht</w:t>
            </w:r>
          </w:p>
          <w:p w:rsidR="00B12F03" w:rsidRDefault="00B12F03" w:rsidP="00EE31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 weken van 30 werkuren per week.</w:t>
            </w:r>
            <w:r w:rsidR="00E40681">
              <w:rPr>
                <w:rFonts w:ascii="Arial" w:hAnsi="Arial" w:cs="Arial"/>
                <w:sz w:val="18"/>
                <w:szCs w:val="18"/>
              </w:rPr>
              <w:t xml:space="preserve"> Tussen de 2</w:t>
            </w:r>
            <w:r w:rsidR="00E40681" w:rsidRPr="00E40681">
              <w:rPr>
                <w:rFonts w:ascii="Arial" w:hAnsi="Arial" w:cs="Arial"/>
                <w:sz w:val="18"/>
                <w:szCs w:val="18"/>
                <w:vertAlign w:val="superscript"/>
              </w:rPr>
              <w:t>de</w:t>
            </w:r>
            <w:r w:rsidR="00E40681">
              <w:rPr>
                <w:rFonts w:ascii="Arial" w:hAnsi="Arial" w:cs="Arial"/>
                <w:sz w:val="18"/>
                <w:szCs w:val="18"/>
              </w:rPr>
              <w:t xml:space="preserve"> en 3</w:t>
            </w:r>
            <w:r w:rsidR="00E40681" w:rsidRPr="00E40681">
              <w:rPr>
                <w:rFonts w:ascii="Arial" w:hAnsi="Arial" w:cs="Arial"/>
                <w:sz w:val="18"/>
                <w:szCs w:val="18"/>
                <w:vertAlign w:val="superscript"/>
              </w:rPr>
              <w:t>de</w:t>
            </w:r>
            <w:r w:rsidR="00E40681">
              <w:rPr>
                <w:rFonts w:ascii="Arial" w:hAnsi="Arial" w:cs="Arial"/>
                <w:sz w:val="18"/>
                <w:szCs w:val="18"/>
              </w:rPr>
              <w:t xml:space="preserve"> week van het project zal er een vakantie</w:t>
            </w:r>
            <w:r w:rsidR="001102C1">
              <w:rPr>
                <w:rFonts w:ascii="Arial" w:hAnsi="Arial" w:cs="Arial"/>
                <w:sz w:val="18"/>
                <w:szCs w:val="18"/>
              </w:rPr>
              <w:t>periode plaatsnemen van 2 weken en wordt er niet aan de te ontwikkelen web app gewerkt.</w:t>
            </w:r>
          </w:p>
          <w:p w:rsidR="00B12F03" w:rsidRPr="00CC5037" w:rsidRDefault="00B12F03" w:rsidP="00EE31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B12F03" w:rsidRPr="00CC5037" w:rsidRDefault="00B12F03" w:rsidP="00EE31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 w:rsidRPr="00CC5037">
              <w:rPr>
                <w:rFonts w:ascii="Arial" w:hAnsi="Arial" w:cs="Arial"/>
                <w:b/>
                <w:sz w:val="18"/>
                <w:szCs w:val="18"/>
                <w:u w:val="single"/>
              </w:rPr>
              <w:t>Kosten</w:t>
            </w:r>
          </w:p>
          <w:p w:rsidR="00B12F03" w:rsidRDefault="00B12F03" w:rsidP="00EE31B7">
            <w:pPr>
              <w:tabs>
                <w:tab w:val="left" w:pos="1985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Wij hanteren een speciale prijs voor deze opdracht</w:t>
            </w:r>
            <w:r w:rsidR="0052776A">
              <w:rPr>
                <w:rFonts w:ascii="Arial" w:hAnsi="Arial" w:cs="Arial"/>
                <w:sz w:val="18"/>
                <w:szCs w:val="18"/>
              </w:rPr>
              <w:t xml:space="preserve"> omdat de opdrachtgever (Peter van der Krift) de vader is van Menno van der Krift (één van de projectleden)</w:t>
            </w:r>
            <w:r>
              <w:rPr>
                <w:rFonts w:ascii="Arial" w:hAnsi="Arial" w:cs="Arial"/>
                <w:sz w:val="18"/>
                <w:szCs w:val="18"/>
              </w:rPr>
              <w:t>. We werken met 2 personen en bieden een korting van 50% aan waardoor er maar voor één persoon uurloon in rekening gebracht wordt. Dit komt dan uit op de onderstaande som:</w:t>
            </w:r>
          </w:p>
          <w:p w:rsidR="00B12F03" w:rsidRDefault="00B12F03" w:rsidP="00EE31B7">
            <w:pPr>
              <w:tabs>
                <w:tab w:val="left" w:pos="1985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B12F03" w:rsidRDefault="00B12F03" w:rsidP="00EE31B7">
            <w:pPr>
              <w:tabs>
                <w:tab w:val="left" w:pos="1985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Documentatie                           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140 uur</w:t>
            </w:r>
          </w:p>
          <w:p w:rsidR="00B12F03" w:rsidRDefault="00B12F03" w:rsidP="00EE31B7">
            <w:pPr>
              <w:tabs>
                <w:tab w:val="left" w:pos="1985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Programmeren                           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80 uur</w:t>
            </w:r>
          </w:p>
          <w:p w:rsidR="00B12F03" w:rsidRDefault="00B12F03" w:rsidP="00EE31B7">
            <w:pPr>
              <w:pBdr>
                <w:bottom w:val="single" w:sz="12" w:space="1" w:color="auto"/>
              </w:pBdr>
              <w:tabs>
                <w:tab w:val="left" w:pos="1985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Vergaderingen/besprekingen     20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uur                                                                                                                 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+</w:t>
            </w:r>
          </w:p>
          <w:p w:rsidR="00B12F03" w:rsidRDefault="00B12F03" w:rsidP="00EE31B7">
            <w:pPr>
              <w:tabs>
                <w:tab w:val="left" w:pos="1985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 240 uur</w:t>
            </w:r>
          </w:p>
          <w:p w:rsidR="00B12F03" w:rsidRDefault="00675DED" w:rsidP="00EE31B7">
            <w:pPr>
              <w:tabs>
                <w:tab w:val="left" w:pos="1985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Uur </w:t>
            </w:r>
            <w:r w:rsidR="00294CB3">
              <w:rPr>
                <w:rFonts w:ascii="Arial" w:hAnsi="Arial" w:cs="Arial"/>
                <w:sz w:val="18"/>
                <w:szCs w:val="18"/>
              </w:rPr>
              <w:t>prijs: €</w:t>
            </w:r>
            <w:bookmarkStart w:id="0" w:name="_GoBack"/>
            <w:bookmarkEnd w:id="0"/>
            <w:r w:rsidR="00294CB3">
              <w:rPr>
                <w:rFonts w:ascii="Arial" w:hAnsi="Arial" w:cs="Arial"/>
                <w:sz w:val="18"/>
                <w:szCs w:val="18"/>
              </w:rPr>
              <w:t>70</w:t>
            </w:r>
            <w:proofErr w:type="gramStart"/>
            <w:r w:rsidR="00294CB3">
              <w:rPr>
                <w:rFonts w:ascii="Arial" w:hAnsi="Arial" w:cs="Arial"/>
                <w:sz w:val="18"/>
                <w:szCs w:val="18"/>
              </w:rPr>
              <w:t>,-</w:t>
            </w:r>
            <w:proofErr w:type="gramEnd"/>
          </w:p>
          <w:p w:rsidR="00B12F03" w:rsidRDefault="00B12F03" w:rsidP="00EE31B7">
            <w:pPr>
              <w:pBdr>
                <w:bottom w:val="single" w:sz="12" w:space="1" w:color="auto"/>
              </w:pBdr>
              <w:tabs>
                <w:tab w:val="left" w:pos="1985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</w:p>
          <w:p w:rsidR="00B12F03" w:rsidRDefault="00B12F03" w:rsidP="00EE31B7">
            <w:pPr>
              <w:pBdr>
                <w:bottom w:val="single" w:sz="12" w:space="1" w:color="auto"/>
              </w:pBdr>
              <w:tabs>
                <w:tab w:val="left" w:pos="1985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240 x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€70,-                                                                           </w:t>
            </w:r>
            <w:proofErr w:type="gramEnd"/>
          </w:p>
          <w:p w:rsidR="00B12F03" w:rsidRPr="00CC5037" w:rsidRDefault="00B12F03" w:rsidP="00EE31B7">
            <w:pPr>
              <w:tabs>
                <w:tab w:val="left" w:pos="1985"/>
              </w:tabs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                                     €16.800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>,-</w:t>
            </w:r>
            <w:proofErr w:type="gramEnd"/>
          </w:p>
          <w:p w:rsidR="00B12F03" w:rsidRPr="00CC5037" w:rsidRDefault="00B12F03" w:rsidP="00EE31B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CC5037">
              <w:rPr>
                <w:rFonts w:ascii="Arial" w:hAnsi="Arial" w:cs="Arial"/>
                <w:b/>
                <w:sz w:val="18"/>
                <w:szCs w:val="18"/>
                <w:u w:val="single"/>
              </w:rPr>
              <w:t>Geldigheidsduur</w:t>
            </w:r>
          </w:p>
          <w:p w:rsidR="00B12F03" w:rsidRPr="00CC5037" w:rsidRDefault="00B12F03" w:rsidP="00303FD0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De geldigheidsduur van deze offerte is tot en met 11-05-2016. U </w:t>
            </w:r>
            <w:r w:rsidR="00675DED">
              <w:rPr>
                <w:rFonts w:ascii="Arial" w:hAnsi="Arial" w:cs="Arial"/>
                <w:sz w:val="18"/>
                <w:szCs w:val="18"/>
              </w:rPr>
              <w:t>hebt</w:t>
            </w:r>
            <w:r>
              <w:rPr>
                <w:rFonts w:ascii="Arial" w:hAnsi="Arial" w:cs="Arial"/>
                <w:sz w:val="18"/>
                <w:szCs w:val="18"/>
              </w:rPr>
              <w:t xml:space="preserve"> tot dan om deze offerte te accepteren zodat we de werkzaamheden kunnen starten. Mocht u vragen hebben bent u altijd vrij om contact met ons op te nemen.</w:t>
            </w:r>
          </w:p>
          <w:p w:rsidR="00B12F03" w:rsidRPr="00CC5037" w:rsidRDefault="00B12F03" w:rsidP="00EE31B7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  <w:u w:val="single"/>
              </w:rPr>
            </w:pPr>
            <w:r w:rsidRPr="00CC5037">
              <w:rPr>
                <w:rFonts w:ascii="Arial" w:hAnsi="Arial" w:cs="Arial"/>
                <w:b/>
                <w:sz w:val="18"/>
                <w:szCs w:val="18"/>
                <w:u w:val="single"/>
              </w:rPr>
              <w:t>Overige voorwaarden</w:t>
            </w:r>
          </w:p>
          <w:p w:rsidR="00B12F03" w:rsidRPr="00CC5037" w:rsidRDefault="00B12F03" w:rsidP="00EE31B7">
            <w:pPr>
              <w:spacing w:after="0" w:line="24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Bij aanvaarding offerte graag binnen 30 dagen eerste helft van het bedrag betalen. Overige helft volgt binnen periode van 2 kwartalen.</w:t>
            </w:r>
          </w:p>
        </w:tc>
      </w:tr>
    </w:tbl>
    <w:p w:rsidR="005F7DE6" w:rsidRDefault="005F7DE6" w:rsidP="005F7DE6">
      <w:pPr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Voor akkoord,</w:t>
      </w:r>
    </w:p>
    <w:p w:rsidR="005F7DE6" w:rsidRDefault="005F7DE6" w:rsidP="005F7DE6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F7DE6" w:rsidRDefault="00303FD0" w:rsidP="005F7DE6">
      <w:pPr>
        <w:tabs>
          <w:tab w:val="left" w:pos="5103"/>
        </w:tabs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M&amp;M Development</w:t>
      </w:r>
      <w:r>
        <w:rPr>
          <w:rFonts w:ascii="Arial" w:hAnsi="Arial" w:cs="Arial"/>
          <w:sz w:val="18"/>
          <w:szCs w:val="18"/>
        </w:rPr>
        <w:tab/>
        <w:t>Peter van der Krift</w:t>
      </w:r>
    </w:p>
    <w:p w:rsidR="005F7DE6" w:rsidRDefault="005F7DE6" w:rsidP="005F7DE6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F7DE6" w:rsidRDefault="005F7DE6" w:rsidP="005F7DE6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F7DE6" w:rsidRDefault="005F7DE6" w:rsidP="005F7DE6">
      <w:pPr>
        <w:tabs>
          <w:tab w:val="left" w:pos="5103"/>
        </w:tabs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…………………………</w:t>
      </w:r>
      <w:proofErr w:type="gramStart"/>
      <w:r>
        <w:rPr>
          <w:rFonts w:ascii="Arial" w:hAnsi="Arial" w:cs="Arial"/>
          <w:sz w:val="18"/>
          <w:szCs w:val="18"/>
        </w:rPr>
        <w:t>..</w:t>
      </w:r>
      <w:proofErr w:type="gramEnd"/>
      <w:r>
        <w:rPr>
          <w:rFonts w:ascii="Arial" w:hAnsi="Arial" w:cs="Arial"/>
          <w:sz w:val="18"/>
          <w:szCs w:val="18"/>
        </w:rPr>
        <w:tab/>
        <w:t>…………………………………</w:t>
      </w:r>
    </w:p>
    <w:p w:rsidR="005F7DE6" w:rsidRDefault="005F7DE6" w:rsidP="005F7DE6">
      <w:pPr>
        <w:spacing w:after="0" w:line="240" w:lineRule="auto"/>
        <w:rPr>
          <w:rFonts w:ascii="Arial" w:hAnsi="Arial" w:cs="Arial"/>
          <w:sz w:val="18"/>
          <w:szCs w:val="18"/>
        </w:rPr>
      </w:pPr>
    </w:p>
    <w:p w:rsidR="005F7DE6" w:rsidRDefault="005F7DE6" w:rsidP="005F7DE6">
      <w:pPr>
        <w:tabs>
          <w:tab w:val="left" w:pos="567"/>
          <w:tab w:val="left" w:pos="5103"/>
          <w:tab w:val="left" w:pos="5812"/>
        </w:tabs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Naam</w:t>
      </w:r>
      <w:r>
        <w:rPr>
          <w:rFonts w:ascii="Arial" w:hAnsi="Arial" w:cs="Arial"/>
          <w:sz w:val="18"/>
          <w:szCs w:val="18"/>
        </w:rPr>
        <w:tab/>
        <w:t>:</w:t>
      </w:r>
      <w:r w:rsidR="00303FD0">
        <w:rPr>
          <w:rFonts w:ascii="Arial" w:hAnsi="Arial" w:cs="Arial"/>
          <w:sz w:val="18"/>
          <w:szCs w:val="18"/>
        </w:rPr>
        <w:t xml:space="preserve"> Menno van der Krift</w:t>
      </w:r>
      <w:r>
        <w:rPr>
          <w:rFonts w:ascii="Arial" w:hAnsi="Arial" w:cs="Arial"/>
          <w:sz w:val="18"/>
          <w:szCs w:val="18"/>
        </w:rPr>
        <w:tab/>
        <w:t>Naam</w:t>
      </w:r>
      <w:r>
        <w:rPr>
          <w:rFonts w:ascii="Arial" w:hAnsi="Arial" w:cs="Arial"/>
          <w:sz w:val="18"/>
          <w:szCs w:val="18"/>
        </w:rPr>
        <w:tab/>
        <w:t>:</w:t>
      </w:r>
      <w:r w:rsidR="00303FD0">
        <w:rPr>
          <w:rFonts w:ascii="Arial" w:hAnsi="Arial" w:cs="Arial"/>
          <w:sz w:val="18"/>
          <w:szCs w:val="18"/>
        </w:rPr>
        <w:t xml:space="preserve"> Peter van der Krift</w:t>
      </w:r>
    </w:p>
    <w:p w:rsidR="005F7DE6" w:rsidRDefault="005F7DE6" w:rsidP="005F7DE6">
      <w:pPr>
        <w:tabs>
          <w:tab w:val="left" w:pos="567"/>
          <w:tab w:val="left" w:pos="5103"/>
          <w:tab w:val="left" w:pos="5812"/>
        </w:tabs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Plaats</w:t>
      </w:r>
      <w:r>
        <w:rPr>
          <w:rFonts w:ascii="Arial" w:hAnsi="Arial" w:cs="Arial"/>
          <w:sz w:val="18"/>
          <w:szCs w:val="18"/>
        </w:rPr>
        <w:tab/>
        <w:t>:</w:t>
      </w:r>
      <w:r w:rsidR="00303FD0">
        <w:rPr>
          <w:rFonts w:ascii="Arial" w:hAnsi="Arial" w:cs="Arial"/>
          <w:sz w:val="18"/>
          <w:szCs w:val="18"/>
        </w:rPr>
        <w:t xml:space="preserve"> Breda</w:t>
      </w:r>
      <w:r>
        <w:rPr>
          <w:rFonts w:ascii="Arial" w:hAnsi="Arial" w:cs="Arial"/>
          <w:sz w:val="18"/>
          <w:szCs w:val="18"/>
        </w:rPr>
        <w:tab/>
        <w:t>Functie</w:t>
      </w:r>
      <w:r>
        <w:rPr>
          <w:rFonts w:ascii="Arial" w:hAnsi="Arial" w:cs="Arial"/>
          <w:sz w:val="18"/>
          <w:szCs w:val="18"/>
        </w:rPr>
        <w:tab/>
        <w:t>:</w:t>
      </w:r>
      <w:r w:rsidR="00303FD0">
        <w:rPr>
          <w:rFonts w:ascii="Arial" w:hAnsi="Arial" w:cs="Arial"/>
          <w:sz w:val="18"/>
          <w:szCs w:val="18"/>
        </w:rPr>
        <w:t xml:space="preserve"> Particulier</w:t>
      </w:r>
    </w:p>
    <w:p w:rsidR="005F7DE6" w:rsidRDefault="005F7DE6" w:rsidP="005F7DE6">
      <w:pPr>
        <w:tabs>
          <w:tab w:val="left" w:pos="5103"/>
          <w:tab w:val="left" w:pos="5812"/>
        </w:tabs>
        <w:spacing w:after="0" w:line="240" w:lineRule="auto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  <w:t>Datum</w:t>
      </w:r>
      <w:r>
        <w:rPr>
          <w:rFonts w:ascii="Arial" w:hAnsi="Arial" w:cs="Arial"/>
          <w:sz w:val="18"/>
          <w:szCs w:val="18"/>
        </w:rPr>
        <w:tab/>
        <w:t>:</w:t>
      </w:r>
      <w:r w:rsidR="00303FD0">
        <w:rPr>
          <w:rFonts w:ascii="Arial" w:hAnsi="Arial" w:cs="Arial"/>
          <w:sz w:val="18"/>
          <w:szCs w:val="18"/>
        </w:rPr>
        <w:t xml:space="preserve"> </w:t>
      </w:r>
    </w:p>
    <w:p w:rsidR="00737583" w:rsidRDefault="005F7DE6" w:rsidP="005F7DE6">
      <w:pPr>
        <w:tabs>
          <w:tab w:val="left" w:pos="5103"/>
          <w:tab w:val="left" w:pos="5812"/>
        </w:tabs>
        <w:spacing w:after="0" w:line="240" w:lineRule="auto"/>
      </w:pPr>
      <w:r>
        <w:rPr>
          <w:rFonts w:ascii="Arial" w:hAnsi="Arial" w:cs="Arial"/>
          <w:sz w:val="18"/>
          <w:szCs w:val="18"/>
        </w:rPr>
        <w:tab/>
        <w:t>Plaats</w:t>
      </w:r>
      <w:r>
        <w:rPr>
          <w:rFonts w:ascii="Arial" w:hAnsi="Arial" w:cs="Arial"/>
          <w:sz w:val="18"/>
          <w:szCs w:val="18"/>
        </w:rPr>
        <w:tab/>
        <w:t>:</w:t>
      </w:r>
      <w:r w:rsidR="00795BA3">
        <w:rPr>
          <w:rFonts w:ascii="Arial" w:hAnsi="Arial" w:cs="Arial"/>
          <w:sz w:val="18"/>
          <w:szCs w:val="18"/>
        </w:rPr>
        <w:t xml:space="preserve"> Breda</w:t>
      </w:r>
    </w:p>
    <w:sectPr w:rsidR="00737583" w:rsidSect="00EE7C07">
      <w:headerReference w:type="firs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3285" w:rsidRDefault="00F93285" w:rsidP="00210F47">
      <w:pPr>
        <w:spacing w:after="0" w:line="240" w:lineRule="auto"/>
      </w:pPr>
      <w:r>
        <w:separator/>
      </w:r>
    </w:p>
  </w:endnote>
  <w:endnote w:type="continuationSeparator" w:id="0">
    <w:p w:rsidR="00F93285" w:rsidRDefault="00F93285" w:rsidP="00210F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3285" w:rsidRDefault="00F93285" w:rsidP="00210F47">
      <w:pPr>
        <w:spacing w:after="0" w:line="240" w:lineRule="auto"/>
      </w:pPr>
      <w:r>
        <w:separator/>
      </w:r>
    </w:p>
  </w:footnote>
  <w:footnote w:type="continuationSeparator" w:id="0">
    <w:p w:rsidR="00F93285" w:rsidRDefault="00F93285" w:rsidP="00210F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7C07" w:rsidRPr="00EE7C07" w:rsidRDefault="00EE7C07" w:rsidP="001C15F8">
    <w:pPr>
      <w:pStyle w:val="Titel"/>
      <w:rPr>
        <w:rFonts w:ascii="Arial" w:hAnsi="Arial" w:cs="Arial"/>
        <w:sz w:val="18"/>
        <w:szCs w:val="18"/>
        <w:lang w:val="en-US"/>
      </w:rPr>
    </w:pPr>
    <w:r w:rsidRPr="00210F47">
      <w:rPr>
        <w:lang w:val="en-US"/>
      </w:rPr>
      <w:t>M&amp;M DEVELOPMENT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E6245"/>
    <w:multiLevelType w:val="hybridMultilevel"/>
    <w:tmpl w:val="639E2F8A"/>
    <w:lvl w:ilvl="0" w:tplc="2BCCB12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320D"/>
    <w:rsid w:val="001102C1"/>
    <w:rsid w:val="001106AF"/>
    <w:rsid w:val="00172C17"/>
    <w:rsid w:val="001C15F8"/>
    <w:rsid w:val="00210F47"/>
    <w:rsid w:val="00230A60"/>
    <w:rsid w:val="00294CB3"/>
    <w:rsid w:val="00303FD0"/>
    <w:rsid w:val="00450758"/>
    <w:rsid w:val="004C1EA7"/>
    <w:rsid w:val="0052776A"/>
    <w:rsid w:val="005B1316"/>
    <w:rsid w:val="005C320D"/>
    <w:rsid w:val="005F7DE6"/>
    <w:rsid w:val="006116B8"/>
    <w:rsid w:val="006500F2"/>
    <w:rsid w:val="00675DED"/>
    <w:rsid w:val="00737583"/>
    <w:rsid w:val="00795BA3"/>
    <w:rsid w:val="007A058D"/>
    <w:rsid w:val="0090750E"/>
    <w:rsid w:val="00AE5D8D"/>
    <w:rsid w:val="00B12F03"/>
    <w:rsid w:val="00CA2368"/>
    <w:rsid w:val="00CD13CD"/>
    <w:rsid w:val="00D46026"/>
    <w:rsid w:val="00E40681"/>
    <w:rsid w:val="00EE31B7"/>
    <w:rsid w:val="00EE7C07"/>
    <w:rsid w:val="00F93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F7DE6"/>
    <w:pPr>
      <w:spacing w:after="200" w:line="276" w:lineRule="auto"/>
    </w:pPr>
    <w:rPr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1C1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C32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5C320D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Koptekst">
    <w:name w:val="header"/>
    <w:basedOn w:val="Standaard"/>
    <w:link w:val="KoptekstChar"/>
    <w:uiPriority w:val="99"/>
    <w:unhideWhenUsed/>
    <w:rsid w:val="00210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10F47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210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10F47"/>
    <w:rPr>
      <w:sz w:val="22"/>
      <w:szCs w:val="22"/>
      <w:lang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1C15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nl-NL" w:eastAsia="nl-N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5F7DE6"/>
    <w:pPr>
      <w:spacing w:after="200" w:line="276" w:lineRule="auto"/>
    </w:pPr>
    <w:rPr>
      <w:sz w:val="22"/>
      <w:szCs w:val="22"/>
      <w:lang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1C15F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5C320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elChar">
    <w:name w:val="Titel Char"/>
    <w:basedOn w:val="Standaardalinea-lettertype"/>
    <w:link w:val="Titel"/>
    <w:uiPriority w:val="10"/>
    <w:rsid w:val="005C320D"/>
    <w:rPr>
      <w:rFonts w:asciiTheme="majorHAnsi" w:eastAsiaTheme="majorEastAsia" w:hAnsiTheme="majorHAnsi" w:cstheme="majorBidi"/>
      <w:b/>
      <w:bCs/>
      <w:kern w:val="28"/>
      <w:sz w:val="32"/>
      <w:szCs w:val="32"/>
      <w:lang w:eastAsia="en-US"/>
    </w:rPr>
  </w:style>
  <w:style w:type="paragraph" w:styleId="Koptekst">
    <w:name w:val="header"/>
    <w:basedOn w:val="Standaard"/>
    <w:link w:val="KoptekstChar"/>
    <w:uiPriority w:val="99"/>
    <w:unhideWhenUsed/>
    <w:rsid w:val="00210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10F47"/>
    <w:rPr>
      <w:sz w:val="22"/>
      <w:szCs w:val="22"/>
      <w:lang w:eastAsia="en-US"/>
    </w:rPr>
  </w:style>
  <w:style w:type="paragraph" w:styleId="Voettekst">
    <w:name w:val="footer"/>
    <w:basedOn w:val="Standaard"/>
    <w:link w:val="VoettekstChar"/>
    <w:uiPriority w:val="99"/>
    <w:unhideWhenUsed/>
    <w:rsid w:val="00210F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10F47"/>
    <w:rPr>
      <w:sz w:val="22"/>
      <w:szCs w:val="22"/>
      <w:lang w:eastAsia="en-US"/>
    </w:rPr>
  </w:style>
  <w:style w:type="character" w:customStyle="1" w:styleId="Kop1Char">
    <w:name w:val="Kop 1 Char"/>
    <w:basedOn w:val="Standaardalinea-lettertype"/>
    <w:link w:val="Kop1"/>
    <w:uiPriority w:val="9"/>
    <w:rsid w:val="001C15F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%20Oerlemans\Downloads\Offertesjabloon%20Blanc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DD2050-01BC-4DF3-B439-37F98EF748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Offertesjabloon Blanco.dot</Template>
  <TotalTime>112</TotalTime>
  <Pages>1</Pages>
  <Words>394</Words>
  <Characters>2173</Characters>
  <Application>Microsoft Office Word</Application>
  <DocSecurity>0</DocSecurity>
  <Lines>18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Offertesjabloon</vt:lpstr>
      <vt:lpstr>Offertesjabloon</vt:lpstr>
    </vt:vector>
  </TitlesOfParts>
  <Company>Tuxx.nl</Company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Offertesjabloon</dc:title>
  <dc:subject/>
  <dc:creator>Mike Oerlemans</dc:creator>
  <cp:keywords>offerte sjabloon</cp:keywords>
  <dc:description/>
  <cp:lastModifiedBy>Menno</cp:lastModifiedBy>
  <cp:revision>20</cp:revision>
  <dcterms:created xsi:type="dcterms:W3CDTF">2016-04-11T12:11:00Z</dcterms:created>
  <dcterms:modified xsi:type="dcterms:W3CDTF">2016-04-22T07:12:00Z</dcterms:modified>
</cp:coreProperties>
</file>